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16312C19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AF174E" w14:textId="355B31C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E44BF73" wp14:editId="5E717E9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D3F87F8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C9C00C4CAAACE45B443304C0AAC181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791A42">
                  <w:t>cw</w:t>
                </w:r>
              </w:sdtContent>
            </w:sdt>
          </w:p>
          <w:p w14:paraId="0E1DCF99" w14:textId="77777777" w:rsidR="00A50939" w:rsidRPr="00333CD3" w:rsidRDefault="008E14F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02AD9863DA68E449A3736DE2125815EB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28B1E644" w14:textId="0AE09A1B" w:rsidR="002C2CDD" w:rsidRPr="00333CD3" w:rsidRDefault="00AF20F5" w:rsidP="007569C1">
            <w:r>
              <w:t xml:space="preserve">I aim to create a beautiful website that will draw attention to your non-profit. </w:t>
            </w:r>
          </w:p>
          <w:p w14:paraId="4BDB95B2" w14:textId="3F32D8BF" w:rsidR="002C2CDD" w:rsidRPr="00333CD3" w:rsidRDefault="008E14F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7F8FE38B2BA43498495C568E821818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  <w:r w:rsidR="00322349">
              <w:t>/languages</w:t>
            </w:r>
          </w:p>
          <w:p w14:paraId="0C5838FB" w14:textId="0781AF1A" w:rsidR="00BF0856" w:rsidRDefault="00AF20F5" w:rsidP="00BF0856">
            <w:r>
              <w:t>Front End We</w:t>
            </w:r>
            <w:r w:rsidR="00BF0856">
              <w:t>b</w:t>
            </w:r>
            <w:r>
              <w:t xml:space="preserve"> Development</w:t>
            </w:r>
            <w:r w:rsidR="00322349">
              <w:t>:</w:t>
            </w:r>
          </w:p>
          <w:p w14:paraId="6BB9C0CF" w14:textId="77777777" w:rsidR="00322349" w:rsidRDefault="00322349" w:rsidP="00322349">
            <w:pPr>
              <w:pStyle w:val="ListParagraph"/>
              <w:numPr>
                <w:ilvl w:val="0"/>
                <w:numId w:val="4"/>
              </w:numPr>
            </w:pPr>
            <w:r>
              <w:t>HTML</w:t>
            </w:r>
          </w:p>
          <w:p w14:paraId="49E9668B" w14:textId="77777777" w:rsidR="00322349" w:rsidRDefault="00322349" w:rsidP="00322349">
            <w:pPr>
              <w:pStyle w:val="ListParagraph"/>
              <w:numPr>
                <w:ilvl w:val="0"/>
                <w:numId w:val="4"/>
              </w:numPr>
            </w:pPr>
            <w:r>
              <w:t>CSS</w:t>
            </w:r>
          </w:p>
          <w:p w14:paraId="79AAC296" w14:textId="77777777" w:rsidR="00322349" w:rsidRDefault="00322349" w:rsidP="00322349">
            <w:pPr>
              <w:pStyle w:val="ListParagraph"/>
              <w:numPr>
                <w:ilvl w:val="0"/>
                <w:numId w:val="4"/>
              </w:numPr>
            </w:pPr>
            <w:r>
              <w:t>JavaScript</w:t>
            </w:r>
          </w:p>
          <w:p w14:paraId="70B6EFCC" w14:textId="26F7E7BC" w:rsidR="00322349" w:rsidRDefault="00322349" w:rsidP="00322349">
            <w:pPr>
              <w:pStyle w:val="ListParagraph"/>
              <w:numPr>
                <w:ilvl w:val="0"/>
                <w:numId w:val="4"/>
              </w:numPr>
            </w:pPr>
            <w:r>
              <w:t>React</w:t>
            </w:r>
          </w:p>
          <w:p w14:paraId="48041E57" w14:textId="01875B51" w:rsidR="00322349" w:rsidRDefault="00322349" w:rsidP="00BF0856">
            <w:r>
              <w:t>Back End Development:</w:t>
            </w:r>
          </w:p>
          <w:p w14:paraId="61098388" w14:textId="3DAD83DD" w:rsidR="00322349" w:rsidRDefault="00322349" w:rsidP="00322349">
            <w:pPr>
              <w:pStyle w:val="ListParagraph"/>
              <w:numPr>
                <w:ilvl w:val="0"/>
                <w:numId w:val="3"/>
              </w:numPr>
            </w:pPr>
            <w:r>
              <w:t>Node</w:t>
            </w:r>
          </w:p>
          <w:p w14:paraId="44A89412" w14:textId="3EE3065B" w:rsidR="00322349" w:rsidRDefault="00322349" w:rsidP="00322349">
            <w:pPr>
              <w:pStyle w:val="ListParagraph"/>
              <w:numPr>
                <w:ilvl w:val="0"/>
                <w:numId w:val="3"/>
              </w:numPr>
            </w:pPr>
            <w:r>
              <w:t>Express</w:t>
            </w:r>
          </w:p>
          <w:p w14:paraId="2677AE6C" w14:textId="52AADFF7" w:rsidR="00322349" w:rsidRDefault="00322349" w:rsidP="0032234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mySQL</w:t>
            </w:r>
            <w:proofErr w:type="spellEnd"/>
          </w:p>
          <w:p w14:paraId="005EEBAA" w14:textId="31BCE697" w:rsidR="00322349" w:rsidRDefault="00322349" w:rsidP="00322349">
            <w:pPr>
              <w:pStyle w:val="ListParagraph"/>
              <w:numPr>
                <w:ilvl w:val="0"/>
                <w:numId w:val="3"/>
              </w:numPr>
            </w:pPr>
            <w:r>
              <w:t>MongoDB</w:t>
            </w:r>
          </w:p>
          <w:p w14:paraId="334FC201" w14:textId="6E21F840" w:rsidR="00BF0856" w:rsidRDefault="00BF0856" w:rsidP="00BF0856">
            <w:r>
              <w:t>Responsive Web Design,</w:t>
            </w:r>
          </w:p>
          <w:p w14:paraId="6BD2A11B" w14:textId="77777777" w:rsidR="00BF0856" w:rsidRDefault="00BF0856" w:rsidP="00BF0856">
            <w:r>
              <w:t>Customer Service,</w:t>
            </w:r>
          </w:p>
          <w:p w14:paraId="035B57CC" w14:textId="77777777" w:rsidR="00BF0856" w:rsidRDefault="00BF0856" w:rsidP="00BF0856">
            <w:r>
              <w:t>Time management,</w:t>
            </w:r>
          </w:p>
          <w:p w14:paraId="420AA315" w14:textId="75591E0A" w:rsidR="00322349" w:rsidRPr="00333CD3" w:rsidRDefault="00BF0856" w:rsidP="00BF0856">
            <w:r>
              <w:t>Detail-oriented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4BFBCD28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2D1F392B" w14:textId="2A1EA0C0" w:rsidR="00C612DA" w:rsidRPr="00333CD3" w:rsidRDefault="008E14FF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2B6B9C7AAADB5A439214ED3F5466498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91A42">
                        <w:t>christopher walston</w:t>
                      </w:r>
                    </w:sdtContent>
                  </w:sdt>
                </w:p>
                <w:p w14:paraId="21E0E69D" w14:textId="4DA391DB" w:rsidR="00C612DA" w:rsidRPr="00333CD3" w:rsidRDefault="008E14FF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7D2EBD4C70B9E40B4B8F55DAB709A5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91A42">
                        <w:t>freelance junior website developer</w:t>
                      </w:r>
                    </w:sdtContent>
                  </w:sdt>
                </w:p>
              </w:tc>
            </w:tr>
          </w:tbl>
          <w:p w14:paraId="15FA533F" w14:textId="77777777" w:rsidR="002C2CDD" w:rsidRPr="00333CD3" w:rsidRDefault="008E14F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663E8336065BF4BB9927BB847E149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3F5857F3" w14:textId="6C158BD9" w:rsidR="002C2CDD" w:rsidRPr="00333CD3" w:rsidRDefault="008306A3" w:rsidP="007569C1">
            <w:pPr>
              <w:pStyle w:val="Heading4"/>
            </w:pPr>
            <w:r>
              <w:t>freelance Web developer</w:t>
            </w:r>
            <w:r w:rsidR="002C2CDD" w:rsidRPr="00333CD3">
              <w:t xml:space="preserve"> • </w:t>
            </w:r>
            <w:r w:rsidR="00791A42">
              <w:t>mar</w:t>
            </w:r>
            <w:r>
              <w:t xml:space="preserve"> 2021 - present</w:t>
            </w:r>
          </w:p>
          <w:p w14:paraId="3B32EABB" w14:textId="7B720233" w:rsidR="002C2CDD" w:rsidRPr="00333CD3" w:rsidRDefault="00AF25B9" w:rsidP="007569C1">
            <w:r>
              <w:t>Develop beautiful, responsive, functional websites for non-profit companies. Work with clients to get the website that best represents their company and mission.</w:t>
            </w:r>
          </w:p>
          <w:p w14:paraId="5E2C3814" w14:textId="77777777" w:rsidR="008306A3" w:rsidRDefault="008306A3" w:rsidP="007569C1">
            <w:pPr>
              <w:pStyle w:val="Heading4"/>
            </w:pPr>
            <w:r>
              <w:t xml:space="preserve">Administrative assistant </w:t>
            </w:r>
            <w:r w:rsidR="002C2CDD" w:rsidRPr="00333CD3">
              <w:t>•</w:t>
            </w:r>
            <w:r>
              <w:t xml:space="preserve"> </w:t>
            </w:r>
          </w:p>
          <w:p w14:paraId="28AE23C2" w14:textId="77777777" w:rsidR="008306A3" w:rsidRDefault="008306A3" w:rsidP="007569C1">
            <w:pPr>
              <w:pStyle w:val="Heading4"/>
            </w:pPr>
            <w:r>
              <w:t>my accountant bookkeeping &amp; Tax Services</w:t>
            </w:r>
            <w:r w:rsidR="002C2CDD" w:rsidRPr="00333CD3">
              <w:t xml:space="preserve"> • </w:t>
            </w:r>
          </w:p>
          <w:p w14:paraId="2B63DF87" w14:textId="61703500" w:rsidR="002C2CDD" w:rsidRPr="00333CD3" w:rsidRDefault="008306A3" w:rsidP="007569C1">
            <w:pPr>
              <w:pStyle w:val="Heading4"/>
            </w:pPr>
            <w:r>
              <w:t>dec 2018 – feb 2021</w:t>
            </w:r>
          </w:p>
          <w:p w14:paraId="3182FE7C" w14:textId="66CFC537" w:rsidR="002C2CDD" w:rsidRPr="00333CD3" w:rsidRDefault="008306A3" w:rsidP="007569C1">
            <w:r>
              <w:t xml:space="preserve">Provided excellent customer service in-person, over the phone, and email. </w:t>
            </w:r>
            <w:r w:rsidR="00AF25B9">
              <w:t>Helped accountants, payroll specialists, and bookkeepers with projects. Data entry into QuickBooks for over 20 companies.</w:t>
            </w:r>
          </w:p>
          <w:p w14:paraId="0969969E" w14:textId="77777777" w:rsidR="002C2CDD" w:rsidRPr="00333CD3" w:rsidRDefault="008E14F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48B2D2164CF9143A5B5F1159A6F9CA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94CDEA8" w14:textId="79F0E946" w:rsidR="00AF20F5" w:rsidRDefault="00AF20F5" w:rsidP="007569C1">
            <w:pPr>
              <w:pStyle w:val="Heading4"/>
            </w:pPr>
            <w:r>
              <w:t>full stack web development</w:t>
            </w:r>
            <w:r w:rsidR="002C2CDD" w:rsidRPr="00333CD3">
              <w:t xml:space="preserve"> </w:t>
            </w:r>
            <w:r>
              <w:t xml:space="preserve">bootcamp </w:t>
            </w:r>
            <w:r w:rsidR="002C2CDD" w:rsidRPr="00333CD3">
              <w:t xml:space="preserve">• </w:t>
            </w:r>
            <w:r w:rsidR="003C058B">
              <w:t xml:space="preserve">graduated </w:t>
            </w:r>
            <w:r>
              <w:t>2021</w:t>
            </w:r>
            <w:r w:rsidR="002C2CDD" w:rsidRPr="00333CD3">
              <w:t xml:space="preserve"> •</w:t>
            </w:r>
          </w:p>
          <w:p w14:paraId="32C3EE63" w14:textId="05069D84" w:rsidR="002C2CDD" w:rsidRPr="00333CD3" w:rsidRDefault="00AF20F5" w:rsidP="007569C1">
            <w:pPr>
              <w:pStyle w:val="Heading4"/>
            </w:pPr>
            <w:r>
              <w:t>university of arizona</w:t>
            </w:r>
          </w:p>
          <w:p w14:paraId="46E9AC17" w14:textId="5E78F16B" w:rsidR="00AF20F5" w:rsidRDefault="00AF20F5" w:rsidP="00AF20F5">
            <w:pPr>
              <w:pStyle w:val="ListParagraph"/>
              <w:numPr>
                <w:ilvl w:val="0"/>
                <w:numId w:val="2"/>
              </w:numPr>
            </w:pPr>
            <w:r>
              <w:t xml:space="preserve">Used front-end and back-end technologies to create beautiful, functional websites and </w:t>
            </w:r>
            <w:r w:rsidR="00260F05">
              <w:t xml:space="preserve">full stack </w:t>
            </w:r>
            <w:r>
              <w:t>website applications.</w:t>
            </w:r>
          </w:p>
          <w:p w14:paraId="2CD4BB7C" w14:textId="5EBB6495" w:rsidR="00E15502" w:rsidRDefault="00E15502" w:rsidP="00E15502">
            <w:pPr>
              <w:pStyle w:val="ListParagraph"/>
              <w:numPr>
                <w:ilvl w:val="0"/>
                <w:numId w:val="2"/>
              </w:numPr>
            </w:pPr>
            <w:r>
              <w:t>Completed projects alone and with a group.</w:t>
            </w:r>
          </w:p>
          <w:p w14:paraId="560E91B4" w14:textId="2DC4380A" w:rsidR="00E15502" w:rsidRPr="00333CD3" w:rsidRDefault="00E15502" w:rsidP="00E15502">
            <w:pPr>
              <w:pStyle w:val="ListParagraph"/>
              <w:numPr>
                <w:ilvl w:val="0"/>
                <w:numId w:val="2"/>
              </w:numPr>
            </w:pPr>
            <w:r>
              <w:t xml:space="preserve">Praised for my ability to make websites look professional, clean, and functional. </w:t>
            </w:r>
          </w:p>
          <w:p w14:paraId="21398A1E" w14:textId="6CC3067F" w:rsidR="002C2CDD" w:rsidRPr="00333CD3" w:rsidRDefault="00AF20F5" w:rsidP="007569C1">
            <w:pPr>
              <w:pStyle w:val="Heading4"/>
            </w:pPr>
            <w:r>
              <w:t>Network Systems &amp; Admin</w:t>
            </w:r>
            <w:r w:rsidR="002C2CDD" w:rsidRPr="00333CD3">
              <w:t xml:space="preserve"> • </w:t>
            </w:r>
            <w:r>
              <w:t>In Progress</w:t>
            </w:r>
            <w:r w:rsidR="002C2CDD" w:rsidRPr="00333CD3">
              <w:t xml:space="preserve"> • </w:t>
            </w:r>
            <w:r>
              <w:t>rio salado college</w:t>
            </w:r>
          </w:p>
          <w:p w14:paraId="1B4DE404" w14:textId="250BF454" w:rsidR="00741125" w:rsidRPr="00333CD3" w:rsidRDefault="00AF20F5" w:rsidP="00F04C3D">
            <w:r>
              <w:t>Understanding Network Systems</w:t>
            </w:r>
            <w:r w:rsidR="00E15502">
              <w:t>,</w:t>
            </w:r>
            <w:r>
              <w:t xml:space="preserve"> Protocols</w:t>
            </w:r>
            <w:r w:rsidR="00E15502">
              <w:t>, and Technologies</w:t>
            </w:r>
          </w:p>
        </w:tc>
      </w:tr>
    </w:tbl>
    <w:p w14:paraId="777568DC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A0CF3" w14:textId="77777777" w:rsidR="008E14FF" w:rsidRDefault="008E14FF" w:rsidP="00713050">
      <w:pPr>
        <w:spacing w:line="240" w:lineRule="auto"/>
      </w:pPr>
      <w:r>
        <w:separator/>
      </w:r>
    </w:p>
  </w:endnote>
  <w:endnote w:type="continuationSeparator" w:id="0">
    <w:p w14:paraId="73643AB6" w14:textId="77777777" w:rsidR="008E14FF" w:rsidRDefault="008E14F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E21167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BA4C9E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70D92F3" wp14:editId="4ECB2D4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B89C17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1A1E5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3959F37" wp14:editId="7E09DC51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15CACF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0BD53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B55F960" wp14:editId="0C4CABB9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A4CE6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005DF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464957F" wp14:editId="51C8194E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EAE746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9E9CD1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5A8F5192C6F574C9DC12C9AF5777E0F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6685967" w14:textId="6230A3C5" w:rsidR="00684488" w:rsidRPr="00CA3DF1" w:rsidRDefault="00AF20F5" w:rsidP="00811117">
              <w:pPr>
                <w:pStyle w:val="Footer"/>
              </w:pPr>
              <w:r>
                <w:t>Chrisrw300@gmail.com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F14DE4FA20F7340BEEFA43A74E0B1B8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C3AB3C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798153BB5A2DFB499A723099076982A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30F1689" w14:textId="7594A9A7" w:rsidR="00684488" w:rsidRPr="00C2098A" w:rsidRDefault="00AF20F5" w:rsidP="00811117">
              <w:pPr>
                <w:pStyle w:val="Footer"/>
              </w:pPr>
              <w:r>
                <w:t>602-420-3631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DCEE2C5316A2E849ACE0CA73562E6C9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4E03F50" w14:textId="1BCF9B3C" w:rsidR="00684488" w:rsidRPr="00C2098A" w:rsidRDefault="008306A3" w:rsidP="00811117">
              <w:pPr>
                <w:pStyle w:val="Footer"/>
              </w:pPr>
              <w:r>
                <w:t xml:space="preserve"> www.linkedin.com/in/chrisrwalston/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D9A7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23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4141"/>
      <w:gridCol w:w="2970"/>
      <w:gridCol w:w="3870"/>
    </w:tblGrid>
    <w:tr w:rsidR="00AF20F5" w14:paraId="79DC2207" w14:textId="77777777" w:rsidTr="00AF20F5">
      <w:tc>
        <w:tcPr>
          <w:tcW w:w="41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208574" w14:textId="77777777" w:rsidR="00AF20F5" w:rsidRDefault="00AF20F5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47F9C08" wp14:editId="2E919874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73F6E7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97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6CC210" w14:textId="77777777" w:rsidR="00AF20F5" w:rsidRDefault="00AF20F5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4D07F0" wp14:editId="7D36639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BF321B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87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5DADA9" w14:textId="77777777" w:rsidR="00AF20F5" w:rsidRDefault="00AF20F5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A979D28" wp14:editId="1574C068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566CB6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AF20F5" w14:paraId="2AE9110C" w14:textId="77777777" w:rsidTr="00AF20F5">
      <w:tc>
        <w:tcPr>
          <w:tcW w:w="4140" w:type="dxa"/>
          <w:tcMar>
            <w:top w:w="144" w:type="dxa"/>
            <w:left w:w="115" w:type="dxa"/>
            <w:right w:w="115" w:type="dxa"/>
          </w:tcMar>
        </w:tcPr>
        <w:p w14:paraId="0D126D7E" w14:textId="6E7F46E2" w:rsidR="00AF20F5" w:rsidRPr="00CA3DF1" w:rsidRDefault="008E14FF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13C57DEA5F837C4198AD5CB0A26F342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F20F5">
                <w:t>Chrisrw300@gmail.com</w:t>
              </w:r>
            </w:sdtContent>
          </w:sdt>
        </w:p>
      </w:tc>
      <w:tc>
        <w:tcPr>
          <w:tcW w:w="2970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DCEE2C5316A2E849ACE0CA73562E6C9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76755DE" w14:textId="6B193396" w:rsidR="00AF20F5" w:rsidRPr="00C2098A" w:rsidRDefault="00AF20F5" w:rsidP="00217980">
              <w:pPr>
                <w:pStyle w:val="Footer"/>
              </w:pPr>
              <w:r>
                <w:t>602-420-3631</w:t>
              </w:r>
            </w:p>
          </w:sdtContent>
        </w:sdt>
      </w:tc>
      <w:tc>
        <w:tcPr>
          <w:tcW w:w="3870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2561179" w14:textId="77A4C2B2" w:rsidR="00AF20F5" w:rsidRPr="00C2098A" w:rsidRDefault="008306A3" w:rsidP="008306A3">
              <w:pPr>
                <w:pStyle w:val="Footer"/>
                <w:jc w:val="left"/>
              </w:pPr>
              <w:r w:rsidRPr="008306A3">
                <w:rPr>
                  <w:sz w:val="18"/>
                  <w:szCs w:val="18"/>
                </w:rPr>
                <w:t xml:space="preserve"> </w:t>
              </w:r>
              <w:sdt>
                <w:sdtPr>
                  <w:rPr>
                    <w:sz w:val="18"/>
                    <w:szCs w:val="18"/>
                  </w:rPr>
                  <w:alias w:val="Link to other online properties:"/>
                  <w:tag w:val="Link to other online properties:"/>
                  <w:id w:val="1480037238"/>
                  <w:placeholder>
                    <w:docPart w:val="C2B81AA99DF4564389A7AD5471965BAF"/>
                  </w:placeholder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15:appearance w15:val="hidden"/>
                  <w:text w:multiLine="1"/>
                </w:sdtPr>
                <w:sdtEndPr/>
                <w:sdtContent>
                  <w:r w:rsidRPr="008306A3">
                    <w:rPr>
                      <w:sz w:val="18"/>
                      <w:szCs w:val="18"/>
                    </w:rPr>
                    <w:t>www.linkedin.com/in/chrisrwalston/</w:t>
                  </w:r>
                </w:sdtContent>
              </w:sdt>
            </w:p>
          </w:sdtContent>
        </w:sdt>
      </w:tc>
    </w:tr>
  </w:tbl>
  <w:p w14:paraId="4A3FB4C7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0D481" w14:textId="77777777" w:rsidR="008E14FF" w:rsidRDefault="008E14FF" w:rsidP="00713050">
      <w:pPr>
        <w:spacing w:line="240" w:lineRule="auto"/>
      </w:pPr>
      <w:r>
        <w:separator/>
      </w:r>
    </w:p>
  </w:footnote>
  <w:footnote w:type="continuationSeparator" w:id="0">
    <w:p w14:paraId="76CE25B0" w14:textId="77777777" w:rsidR="008E14FF" w:rsidRDefault="008E14F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FA4620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EE0A116" w14:textId="663AA731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26E0145" wp14:editId="3133B0A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26991DD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F20F5">
                <w:t>cw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8B3F65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A908276" w14:textId="686DF914" w:rsidR="001A5CA9" w:rsidRPr="009B3C40" w:rsidRDefault="008E14FF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F20F5">
                      <w:t>christopher walston</w:t>
                    </w:r>
                  </w:sdtContent>
                </w:sdt>
              </w:p>
              <w:p w14:paraId="74E9CEEB" w14:textId="2AC10C9A" w:rsidR="001A5CA9" w:rsidRDefault="008E14FF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31A73">
                      <w:t>freelance junior website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306A3">
                      <w:t>www.linkedin.com/in/chrisrwalston/</w:t>
                    </w:r>
                  </w:sdtContent>
                </w:sdt>
              </w:p>
            </w:tc>
          </w:tr>
        </w:tbl>
        <w:p w14:paraId="3AFE7A3E" w14:textId="77777777" w:rsidR="001A5CA9" w:rsidRPr="00F207C0" w:rsidRDefault="001A5CA9" w:rsidP="001A5CA9"/>
      </w:tc>
    </w:tr>
  </w:tbl>
  <w:p w14:paraId="7052A280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4C61"/>
    <w:multiLevelType w:val="hybridMultilevel"/>
    <w:tmpl w:val="F430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65B4"/>
    <w:multiLevelType w:val="hybridMultilevel"/>
    <w:tmpl w:val="0304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610B"/>
    <w:multiLevelType w:val="hybridMultilevel"/>
    <w:tmpl w:val="4950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543CC"/>
    <w:multiLevelType w:val="hybridMultilevel"/>
    <w:tmpl w:val="56CA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F5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351C2"/>
    <w:rsid w:val="00260F05"/>
    <w:rsid w:val="00271662"/>
    <w:rsid w:val="0027404F"/>
    <w:rsid w:val="00293B83"/>
    <w:rsid w:val="002B091C"/>
    <w:rsid w:val="002C2CDD"/>
    <w:rsid w:val="002D45C6"/>
    <w:rsid w:val="002F03FA"/>
    <w:rsid w:val="00313E86"/>
    <w:rsid w:val="00322349"/>
    <w:rsid w:val="00333CD3"/>
    <w:rsid w:val="00340365"/>
    <w:rsid w:val="00342B64"/>
    <w:rsid w:val="00364079"/>
    <w:rsid w:val="003C058B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91A42"/>
    <w:rsid w:val="007D2696"/>
    <w:rsid w:val="00811117"/>
    <w:rsid w:val="00812F15"/>
    <w:rsid w:val="008306A3"/>
    <w:rsid w:val="00841146"/>
    <w:rsid w:val="0088504C"/>
    <w:rsid w:val="0089382B"/>
    <w:rsid w:val="008A1907"/>
    <w:rsid w:val="008C6BCA"/>
    <w:rsid w:val="008C7B50"/>
    <w:rsid w:val="008E14FF"/>
    <w:rsid w:val="00931A73"/>
    <w:rsid w:val="009B3C40"/>
    <w:rsid w:val="00A42540"/>
    <w:rsid w:val="00A50939"/>
    <w:rsid w:val="00AA6A40"/>
    <w:rsid w:val="00AF20F5"/>
    <w:rsid w:val="00AF25B9"/>
    <w:rsid w:val="00B5664D"/>
    <w:rsid w:val="00BA5B40"/>
    <w:rsid w:val="00BD0206"/>
    <w:rsid w:val="00BF085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574CF"/>
    <w:rsid w:val="00DD6416"/>
    <w:rsid w:val="00DF4E0A"/>
    <w:rsid w:val="00E02DCD"/>
    <w:rsid w:val="00E12C60"/>
    <w:rsid w:val="00E15502"/>
    <w:rsid w:val="00E22E87"/>
    <w:rsid w:val="00E57630"/>
    <w:rsid w:val="00E86C2B"/>
    <w:rsid w:val="00EF7CC9"/>
    <w:rsid w:val="00F04C3D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7A392"/>
  <w15:chartTrackingRefBased/>
  <w15:docId w15:val="{8DB808BC-C7C2-8C49-8B63-0495CFC7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F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walston/Library/Containers/com.microsoft.Word/Data/Library/Application%20Support/Microsoft/Office/16.0/DTS/en-US%7b85447E39-8503-E049-8346-EFFDA08C2321%7d/%7bAF384605-B160-3C46-BFCD-D0556608A171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9C00C4CAAACE45B443304C0AAC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2844E-16F0-CC43-BE90-36D0B8A589AF}"/>
      </w:docPartPr>
      <w:docPartBody>
        <w:p w:rsidR="00BA0487" w:rsidRDefault="00F61C76">
          <w:pPr>
            <w:pStyle w:val="6C9C00C4CAAACE45B443304C0AAC1819"/>
          </w:pPr>
          <w:r w:rsidRPr="00333CD3">
            <w:t>YN</w:t>
          </w:r>
        </w:p>
      </w:docPartBody>
    </w:docPart>
    <w:docPart>
      <w:docPartPr>
        <w:name w:val="02AD9863DA68E449A3736DE212581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66BFB-CDA7-9F44-A06A-1151C411D81B}"/>
      </w:docPartPr>
      <w:docPartBody>
        <w:p w:rsidR="00BA0487" w:rsidRDefault="00F61C76">
          <w:pPr>
            <w:pStyle w:val="02AD9863DA68E449A3736DE2125815EB"/>
          </w:pPr>
          <w:r>
            <w:t>Objective</w:t>
          </w:r>
        </w:p>
      </w:docPartBody>
    </w:docPart>
    <w:docPart>
      <w:docPartPr>
        <w:name w:val="37F8FE38B2BA43498495C568E8218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B295B-AAEF-C74B-87BA-CF006C3A252C}"/>
      </w:docPartPr>
      <w:docPartBody>
        <w:p w:rsidR="00BA0487" w:rsidRDefault="00F61C76">
          <w:pPr>
            <w:pStyle w:val="37F8FE38B2BA43498495C568E821818E"/>
          </w:pPr>
          <w:r w:rsidRPr="00333CD3">
            <w:t>Skills</w:t>
          </w:r>
        </w:p>
      </w:docPartBody>
    </w:docPart>
    <w:docPart>
      <w:docPartPr>
        <w:name w:val="2B6B9C7AAADB5A439214ED3F54664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6E3FD-9352-924C-ABC6-635394C7F2D1}"/>
      </w:docPartPr>
      <w:docPartBody>
        <w:p w:rsidR="00BA0487" w:rsidRDefault="00F61C76">
          <w:pPr>
            <w:pStyle w:val="2B6B9C7AAADB5A439214ED3F54664988"/>
          </w:pPr>
          <w:r>
            <w:t>Your Name</w:t>
          </w:r>
        </w:p>
      </w:docPartBody>
    </w:docPart>
    <w:docPart>
      <w:docPartPr>
        <w:name w:val="87D2EBD4C70B9E40B4B8F55DAB70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CEEC-B80A-4140-96A8-AB2F34EE8E08}"/>
      </w:docPartPr>
      <w:docPartBody>
        <w:p w:rsidR="00BA0487" w:rsidRDefault="00F61C76">
          <w:pPr>
            <w:pStyle w:val="87D2EBD4C70B9E40B4B8F55DAB709A5E"/>
          </w:pPr>
          <w:r>
            <w:t>Profession or Industry</w:t>
          </w:r>
        </w:p>
      </w:docPartBody>
    </w:docPart>
    <w:docPart>
      <w:docPartPr>
        <w:name w:val="B663E8336065BF4BB9927BB847E14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1325A-574E-A247-8539-2E92D414E008}"/>
      </w:docPartPr>
      <w:docPartBody>
        <w:p w:rsidR="00BA0487" w:rsidRDefault="00F61C76">
          <w:pPr>
            <w:pStyle w:val="B663E8336065BF4BB9927BB847E149A2"/>
          </w:pPr>
          <w:r w:rsidRPr="00333CD3">
            <w:t>Experience</w:t>
          </w:r>
        </w:p>
      </w:docPartBody>
    </w:docPart>
    <w:docPart>
      <w:docPartPr>
        <w:name w:val="248B2D2164CF9143A5B5F1159A6F9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80F4-9DAF-7F44-8FF3-89C99E1B872D}"/>
      </w:docPartPr>
      <w:docPartBody>
        <w:p w:rsidR="00BA0487" w:rsidRDefault="00F61C76">
          <w:pPr>
            <w:pStyle w:val="248B2D2164CF9143A5B5F1159A6F9CAD"/>
          </w:pPr>
          <w:r w:rsidRPr="00333CD3">
            <w:t>Education</w:t>
          </w:r>
        </w:p>
      </w:docPartBody>
    </w:docPart>
    <w:docPart>
      <w:docPartPr>
        <w:name w:val="05A8F5192C6F574C9DC12C9AF5777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B7E56-28A6-9643-B269-0946E8E5EF31}"/>
      </w:docPartPr>
      <w:docPartBody>
        <w:p w:rsidR="00BA0487" w:rsidRDefault="00F61C76">
          <w:pPr>
            <w:pStyle w:val="05A8F5192C6F574C9DC12C9AF5777E0F"/>
          </w:pPr>
          <w:r w:rsidRPr="00333CD3">
            <w:t>School</w:t>
          </w:r>
        </w:p>
      </w:docPartBody>
    </w:docPart>
    <w:docPart>
      <w:docPartPr>
        <w:name w:val="1F14DE4FA20F7340BEEFA43A74E0B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672A0-F370-EC44-9F58-A3538660F943}"/>
      </w:docPartPr>
      <w:docPartBody>
        <w:p w:rsidR="00BA0487" w:rsidRDefault="00F61C76">
          <w:pPr>
            <w:pStyle w:val="1F14DE4FA20F7340BEEFA43A74E0B1B8"/>
          </w:pPr>
          <w:r w:rsidRPr="00333CD3">
            <w:t>Volunteer Experience or Leadership</w:t>
          </w:r>
        </w:p>
      </w:docPartBody>
    </w:docPart>
    <w:docPart>
      <w:docPartPr>
        <w:name w:val="798153BB5A2DFB499A72309907698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F77C1-F56F-8D4B-9017-F07ACDDD768E}"/>
      </w:docPartPr>
      <w:docPartBody>
        <w:p w:rsidR="00BA0487" w:rsidRDefault="00792D53" w:rsidP="00792D53">
          <w:pPr>
            <w:pStyle w:val="798153BB5A2DFB499A723099076982A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3C57DEA5F837C4198AD5CB0A26F3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742F-A382-6349-8584-07AEFDE5DC4C}"/>
      </w:docPartPr>
      <w:docPartBody>
        <w:p w:rsidR="00BA0487" w:rsidRDefault="00792D53" w:rsidP="00792D53">
          <w:pPr>
            <w:pStyle w:val="13C57DEA5F837C4198AD5CB0A26F3420"/>
          </w:pPr>
          <w:r w:rsidRPr="00333CD3">
            <w:t>Date Earned</w:t>
          </w:r>
        </w:p>
      </w:docPartBody>
    </w:docPart>
    <w:docPart>
      <w:docPartPr>
        <w:name w:val="DCEE2C5316A2E849ACE0CA73562E6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17652-1EF9-DC44-B96D-45BB5AF5177D}"/>
      </w:docPartPr>
      <w:docPartBody>
        <w:p w:rsidR="00BA0487" w:rsidRDefault="00792D53" w:rsidP="00792D53">
          <w:pPr>
            <w:pStyle w:val="DCEE2C5316A2E849ACE0CA73562E6C95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C2B81AA99DF4564389A7AD547196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779E8-9528-C542-BA47-C05C23979AA1}"/>
      </w:docPartPr>
      <w:docPartBody>
        <w:p w:rsidR="00BA0487" w:rsidRDefault="00792D53" w:rsidP="00792D53">
          <w:pPr>
            <w:pStyle w:val="C2B81AA99DF4564389A7AD5471965BAF"/>
          </w:pPr>
          <w:r w:rsidRPr="00333CD3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53"/>
    <w:rsid w:val="002C50AD"/>
    <w:rsid w:val="00792D53"/>
    <w:rsid w:val="00BA0487"/>
    <w:rsid w:val="00F6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9C00C4CAAACE45B443304C0AAC1819">
    <w:name w:val="6C9C00C4CAAACE45B443304C0AAC1819"/>
  </w:style>
  <w:style w:type="paragraph" w:customStyle="1" w:styleId="02AD9863DA68E449A3736DE2125815EB">
    <w:name w:val="02AD9863DA68E449A3736DE2125815EB"/>
  </w:style>
  <w:style w:type="paragraph" w:customStyle="1" w:styleId="85C3C708895E0746B925ED773F25D685">
    <w:name w:val="85C3C708895E0746B925ED773F25D685"/>
    <w:rsid w:val="00BA0487"/>
  </w:style>
  <w:style w:type="paragraph" w:customStyle="1" w:styleId="37F8FE38B2BA43498495C568E821818E">
    <w:name w:val="37F8FE38B2BA43498495C568E821818E"/>
  </w:style>
  <w:style w:type="paragraph" w:customStyle="1" w:styleId="85DEC11B8A2F574A9C563774A06E23C9">
    <w:name w:val="85DEC11B8A2F574A9C563774A06E23C9"/>
    <w:rsid w:val="00BA0487"/>
  </w:style>
  <w:style w:type="paragraph" w:customStyle="1" w:styleId="2B6B9C7AAADB5A439214ED3F54664988">
    <w:name w:val="2B6B9C7AAADB5A439214ED3F54664988"/>
  </w:style>
  <w:style w:type="paragraph" w:customStyle="1" w:styleId="87D2EBD4C70B9E40B4B8F55DAB709A5E">
    <w:name w:val="87D2EBD4C70B9E40B4B8F55DAB709A5E"/>
  </w:style>
  <w:style w:type="paragraph" w:customStyle="1" w:styleId="B663E8336065BF4BB9927BB847E149A2">
    <w:name w:val="B663E8336065BF4BB9927BB847E149A2"/>
  </w:style>
  <w:style w:type="paragraph" w:customStyle="1" w:styleId="248B2D2164CF9143A5B5F1159A6F9CAD">
    <w:name w:val="248B2D2164CF9143A5B5F1159A6F9CAD"/>
  </w:style>
  <w:style w:type="paragraph" w:customStyle="1" w:styleId="05A8F5192C6F574C9DC12C9AF5777E0F">
    <w:name w:val="05A8F5192C6F574C9DC12C9AF5777E0F"/>
  </w:style>
  <w:style w:type="paragraph" w:customStyle="1" w:styleId="1F14DE4FA20F7340BEEFA43A74E0B1B8">
    <w:name w:val="1F14DE4FA20F7340BEEFA43A74E0B1B8"/>
  </w:style>
  <w:style w:type="paragraph" w:customStyle="1" w:styleId="798153BB5A2DFB499A723099076982AF">
    <w:name w:val="798153BB5A2DFB499A723099076982AF"/>
    <w:rsid w:val="00792D53"/>
  </w:style>
  <w:style w:type="paragraph" w:customStyle="1" w:styleId="13C57DEA5F837C4198AD5CB0A26F3420">
    <w:name w:val="13C57DEA5F837C4198AD5CB0A26F3420"/>
    <w:rsid w:val="00792D53"/>
  </w:style>
  <w:style w:type="paragraph" w:customStyle="1" w:styleId="DCEE2C5316A2E849ACE0CA73562E6C95">
    <w:name w:val="DCEE2C5316A2E849ACE0CA73562E6C95"/>
    <w:rsid w:val="00792D53"/>
  </w:style>
  <w:style w:type="paragraph" w:customStyle="1" w:styleId="C2B81AA99DF4564389A7AD5471965BAF">
    <w:name w:val="C2B81AA99DF4564389A7AD5471965BAF"/>
    <w:rsid w:val="00792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602-420-3631</CompanyPhone>
  <CompanyFax> www.linkedin.com/in/chrisrwalston/</CompanyFax>
  <CompanyEmail>Chrisrw300@gmail.com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{AF384605-B160-3C46-BFCD-D0556608A171}tf16392737.dotx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cw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freelance junior website developer</dc:subject>
  <dc:creator>christopher walston</dc:creator>
  <cp:keywords/>
  <dc:description>www.linkedin.com/in/chrisrwalston/</dc:description>
  <cp:lastModifiedBy>Chris W</cp:lastModifiedBy>
  <cp:revision>2</cp:revision>
  <dcterms:created xsi:type="dcterms:W3CDTF">2021-04-07T05:53:00Z</dcterms:created>
  <dcterms:modified xsi:type="dcterms:W3CDTF">2021-04-07T05:53:00Z</dcterms:modified>
</cp:coreProperties>
</file>